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86DB" w14:textId="77777777" w:rsidR="003E41BC" w:rsidRPr="000D2200" w:rsidRDefault="00F110CF" w:rsidP="00F110CF">
      <w:pPr>
        <w:pStyle w:val="Cabealho"/>
        <w:rPr>
          <w:rFonts w:ascii="Arial" w:hAnsi="Arial" w:cs="Arial"/>
          <w:sz w:val="96"/>
          <w:szCs w:val="96"/>
        </w:rPr>
      </w:pPr>
      <w:r w:rsidRPr="000D2200">
        <w:rPr>
          <w:rFonts w:ascii="Arial" w:hAnsi="Arial" w:cs="Arial"/>
          <w:sz w:val="96"/>
          <w:szCs w:val="96"/>
        </w:rPr>
        <w:t>Acer</w:t>
      </w:r>
    </w:p>
    <w:p w14:paraId="64367D5F" w14:textId="3B0AFCA1" w:rsidR="00F110CF" w:rsidRPr="000D2200" w:rsidRDefault="00F110CF" w:rsidP="00F110CF">
      <w:pPr>
        <w:pStyle w:val="Cabealho"/>
        <w:rPr>
          <w:rFonts w:ascii="Arial" w:hAnsi="Arial" w:cs="Arial"/>
          <w:sz w:val="96"/>
          <w:szCs w:val="96"/>
        </w:rPr>
      </w:pPr>
    </w:p>
    <w:p w14:paraId="062F3D07" w14:textId="3DA21D9D" w:rsidR="00F110CF" w:rsidRPr="000D2200" w:rsidRDefault="00590424" w:rsidP="00F110CF">
      <w:pPr>
        <w:rPr>
          <w:rFonts w:ascii="Arial" w:hAnsi="Arial" w:cs="Arial"/>
        </w:rPr>
      </w:pPr>
      <w:r w:rsidRPr="000D22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08308" wp14:editId="610F1000">
                <wp:simplePos x="0" y="0"/>
                <wp:positionH relativeFrom="margin">
                  <wp:posOffset>6985</wp:posOffset>
                </wp:positionH>
                <wp:positionV relativeFrom="paragraph">
                  <wp:posOffset>72504</wp:posOffset>
                </wp:positionV>
                <wp:extent cx="6823881" cy="4599295"/>
                <wp:effectExtent l="0" t="0" r="15240" b="11430"/>
                <wp:wrapNone/>
                <wp:docPr id="9408168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1" cy="459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17BE" w14:textId="77777777" w:rsidR="00F110CF" w:rsidRDefault="00F110CF" w:rsidP="00F110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8B5A8" wp14:editId="689DBB81">
                                  <wp:extent cx="5295265" cy="3329940"/>
                                  <wp:effectExtent l="0" t="0" r="635" b="3810"/>
                                  <wp:docPr id="1950482425" name="Imagem 2" descr="Uma imagem contendo Diagra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0482425" name="Imagem 2" descr="Uma imagem contendo Diagram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265" cy="3329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8308" id="Retângulo 1" o:spid="_x0000_s1026" style="position:absolute;margin-left:.55pt;margin-top:5.7pt;width:537.3pt;height:3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" fillcolor="white [3201]" strokecolor="black [3200]" strokeweight="1pt">
                <v:textbox>
                  <w:txbxContent>
                    <w:p w14:paraId="524117BE" w14:textId="77777777" w:rsidR="00F110CF" w:rsidRDefault="00F110CF" w:rsidP="00F110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38B5A8" wp14:editId="689DBB81">
                            <wp:extent cx="5295265" cy="3329940"/>
                            <wp:effectExtent l="0" t="0" r="635" b="3810"/>
                            <wp:docPr id="1950482425" name="Imagem 2" descr="Uma imagem contendo Diagra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0482425" name="Imagem 2" descr="Uma imagem contendo Diagram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265" cy="3329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F09A65" w14:textId="531EBC15" w:rsidR="00F110CF" w:rsidRPr="000D2200" w:rsidRDefault="00F110CF" w:rsidP="00F110CF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75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3E41BC" w14:paraId="05EF6EB2" w14:textId="77777777" w:rsidTr="003E41BC">
        <w:tc>
          <w:tcPr>
            <w:tcW w:w="10763" w:type="dxa"/>
          </w:tcPr>
          <w:p w14:paraId="78EF0DC0" w14:textId="1BC0B51E" w:rsidR="003E41BC" w:rsidRPr="003E41BC" w:rsidRDefault="003E41BC" w:rsidP="003E41BC">
            <w:pPr>
              <w:pStyle w:val="Cabealho"/>
              <w:rPr>
                <w:rFonts w:ascii="Arial" w:hAnsi="Arial" w:cs="Arial"/>
                <w:sz w:val="44"/>
                <w:szCs w:val="44"/>
              </w:rPr>
            </w:pPr>
            <w:proofErr w:type="gramStart"/>
            <w:r>
              <w:rPr>
                <w:rFonts w:ascii="Arial" w:hAnsi="Arial" w:cs="Arial"/>
                <w:sz w:val="44"/>
                <w:szCs w:val="44"/>
              </w:rPr>
              <w:t>{{ overview</w:t>
            </w:r>
            <w:proofErr w:type="gramEnd"/>
            <w:r>
              <w:rPr>
                <w:rFonts w:ascii="Arial" w:hAnsi="Arial" w:cs="Arial"/>
                <w:sz w:val="44"/>
                <w:szCs w:val="44"/>
              </w:rPr>
              <w:t xml:space="preserve"> }}</w:t>
            </w:r>
          </w:p>
        </w:tc>
      </w:tr>
    </w:tbl>
    <w:p w14:paraId="5D22556F" w14:textId="40FA2EE7" w:rsidR="00F110CF" w:rsidRDefault="009448CD">
      <w:pPr>
        <w:rPr>
          <w:rFonts w:ascii="Arial" w:hAnsi="Arial" w:cs="Arial"/>
        </w:rPr>
      </w:pPr>
      <w:r w:rsidRPr="000D2200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FD5EF" wp14:editId="23596050">
                <wp:simplePos x="0" y="0"/>
                <wp:positionH relativeFrom="margin">
                  <wp:posOffset>4503420</wp:posOffset>
                </wp:positionH>
                <wp:positionV relativeFrom="paragraph">
                  <wp:posOffset>4182745</wp:posOffset>
                </wp:positionV>
                <wp:extent cx="2326640" cy="1404620"/>
                <wp:effectExtent l="0" t="0" r="0" b="3810"/>
                <wp:wrapNone/>
                <wp:docPr id="8893786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B6A1" w14:textId="13308DCA" w:rsidR="000D2200" w:rsidRPr="00547FC2" w:rsidRDefault="000D2200" w:rsidP="000D220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{{ model</w:t>
                            </w:r>
                            <w:proofErr w:type="gramEnd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FD5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54.6pt;margin-top:329.35pt;width:183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" filled="f" stroked="f">
                <v:textbox style="mso-fit-shape-to-text:t">
                  <w:txbxContent>
                    <w:p w14:paraId="2B75B6A1" w14:textId="13308DCA" w:rsidR="000D2200" w:rsidRPr="00547FC2" w:rsidRDefault="000D2200" w:rsidP="000D2200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{{ model</w:t>
                      </w:r>
                      <w:proofErr w:type="gramEnd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2200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A838D7" wp14:editId="1BDB9D00">
                <wp:simplePos x="0" y="0"/>
                <wp:positionH relativeFrom="margin">
                  <wp:align>left</wp:align>
                </wp:positionH>
                <wp:positionV relativeFrom="paragraph">
                  <wp:posOffset>4184489</wp:posOffset>
                </wp:positionV>
                <wp:extent cx="4182745" cy="1404620"/>
                <wp:effectExtent l="0" t="0" r="0" b="3810"/>
                <wp:wrapNone/>
                <wp:docPr id="14930856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0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1250" w14:textId="307C0008" w:rsidR="000D2200" w:rsidRPr="00547FC2" w:rsidRDefault="000D22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{{ </w:t>
                            </w:r>
                            <w:proofErr w:type="spellStart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family</w:t>
                            </w:r>
                            <w:proofErr w:type="spellEnd"/>
                            <w:proofErr w:type="gramEnd"/>
                            <w:r w:rsidRPr="00547FC2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838D7" id="_x0000_s1028" type="#_x0000_t202" style="position:absolute;margin-left:0;margin-top:329.5pt;width:329.3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" filled="f" stroked="f">
                <v:textbox style="mso-fit-shape-to-text:t">
                  <w:txbxContent>
                    <w:p w14:paraId="5D331250" w14:textId="307C0008" w:rsidR="000D2200" w:rsidRPr="00547FC2" w:rsidRDefault="000D2200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family</w:t>
                      </w:r>
                      <w:proofErr w:type="spellEnd"/>
                      <w:proofErr w:type="gramEnd"/>
                      <w:r w:rsidRPr="00547FC2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0CF" w:rsidRPr="000D2200">
        <w:rPr>
          <w:rFonts w:ascii="Arial" w:hAnsi="Arial" w:cs="Arial"/>
        </w:rPr>
        <w:br w:type="page"/>
      </w:r>
    </w:p>
    <w:p w14:paraId="4990CD3F" w14:textId="2A210FFE" w:rsidR="002F64DF" w:rsidRPr="009448CD" w:rsidRDefault="00F110CF" w:rsidP="00F110CF">
      <w:pPr>
        <w:rPr>
          <w:rFonts w:ascii="Arial" w:hAnsi="Arial" w:cs="Arial"/>
          <w:b/>
          <w:bCs/>
          <w:sz w:val="40"/>
          <w:szCs w:val="40"/>
        </w:rPr>
      </w:pPr>
      <w:r w:rsidRPr="009448CD">
        <w:rPr>
          <w:rFonts w:ascii="Arial" w:hAnsi="Arial" w:cs="Arial"/>
          <w:b/>
          <w:bCs/>
          <w:sz w:val="40"/>
          <w:szCs w:val="40"/>
        </w:rPr>
        <w:lastRenderedPageBreak/>
        <w:t>Especificações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7082"/>
      </w:tblGrid>
      <w:tr w:rsidR="00F110CF" w:rsidRPr="003E41BC" w14:paraId="17E924ED" w14:textId="77777777" w:rsidTr="003E0AC3">
        <w:trPr>
          <w:trHeight w:val="340"/>
        </w:trPr>
        <w:tc>
          <w:tcPr>
            <w:tcW w:w="1076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3095406" w14:textId="7C360131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r w:rsidRPr="009448CD">
              <w:rPr>
                <w:rFonts w:ascii="Arial" w:hAnsi="Arial" w:cs="Arial"/>
                <w:lang w:val="en-US"/>
              </w:rPr>
              <w:t xml:space="preserve">{%tr for item in </w:t>
            </w:r>
            <w:proofErr w:type="spellStart"/>
            <w:r w:rsidRPr="009448CD">
              <w:rPr>
                <w:rFonts w:ascii="Arial" w:hAnsi="Arial" w:cs="Arial"/>
                <w:lang w:val="en-US"/>
              </w:rPr>
              <w:t>content_specs</w:t>
            </w:r>
            <w:proofErr w:type="spellEnd"/>
            <w:r w:rsidRPr="009448CD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F110CF" w:rsidRPr="000D2200" w14:paraId="01BAEBDA" w14:textId="77777777" w:rsidTr="003E0AC3">
        <w:trPr>
          <w:trHeight w:val="340"/>
        </w:trPr>
        <w:tc>
          <w:tcPr>
            <w:tcW w:w="3681" w:type="dxa"/>
            <w:tcBorders>
              <w:left w:val="nil"/>
              <w:right w:val="single" w:sz="4" w:space="0" w:color="auto"/>
            </w:tcBorders>
          </w:tcPr>
          <w:p w14:paraId="663A5B29" w14:textId="33CA850C" w:rsidR="00F110CF" w:rsidRPr="009448CD" w:rsidRDefault="004877E6" w:rsidP="003E0AC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{{ </w:t>
            </w:r>
            <w:proofErr w:type="spellStart"/>
            <w:r w:rsidRPr="009448CD">
              <w:rPr>
                <w:rFonts w:ascii="Arial" w:hAnsi="Arial" w:cs="Arial"/>
                <w:b/>
                <w:bCs/>
                <w:lang w:val="en-US"/>
              </w:rPr>
              <w:t>item</w:t>
            </w:r>
            <w:proofErr w:type="gramEnd"/>
            <w:r w:rsidRPr="009448CD">
              <w:rPr>
                <w:rFonts w:ascii="Arial" w:hAnsi="Arial" w:cs="Arial"/>
                <w:b/>
                <w:bCs/>
                <w:lang w:val="en-US"/>
              </w:rPr>
              <w:t>.label</w:t>
            </w:r>
            <w:proofErr w:type="spellEnd"/>
            <w:r w:rsidRPr="009448CD">
              <w:rPr>
                <w:rFonts w:ascii="Arial" w:hAnsi="Arial" w:cs="Arial"/>
                <w:b/>
                <w:bCs/>
                <w:lang w:val="en-US"/>
              </w:rPr>
              <w:t xml:space="preserve"> }}</w:t>
            </w:r>
          </w:p>
        </w:tc>
        <w:tc>
          <w:tcPr>
            <w:tcW w:w="7082" w:type="dxa"/>
            <w:tcBorders>
              <w:left w:val="single" w:sz="4" w:space="0" w:color="auto"/>
              <w:right w:val="nil"/>
            </w:tcBorders>
          </w:tcPr>
          <w:p w14:paraId="67C8142D" w14:textId="45E09D64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proofErr w:type="gramStart"/>
            <w:r w:rsidRPr="009448CD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9448CD">
              <w:rPr>
                <w:rFonts w:ascii="Arial" w:hAnsi="Arial" w:cs="Arial"/>
                <w:lang w:val="en-US"/>
              </w:rPr>
              <w:t>item</w:t>
            </w:r>
            <w:proofErr w:type="gramEnd"/>
            <w:r w:rsidRPr="009448CD">
              <w:rPr>
                <w:rFonts w:ascii="Arial" w:hAnsi="Arial" w:cs="Arial"/>
                <w:lang w:val="en-US"/>
              </w:rPr>
              <w:t>.value</w:t>
            </w:r>
            <w:proofErr w:type="spellEnd"/>
            <w:r w:rsidRPr="009448CD"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F110CF" w:rsidRPr="000D2200" w14:paraId="47B699FE" w14:textId="77777777" w:rsidTr="003E0AC3">
        <w:trPr>
          <w:trHeight w:val="340"/>
        </w:trPr>
        <w:tc>
          <w:tcPr>
            <w:tcW w:w="10763" w:type="dxa"/>
            <w:gridSpan w:val="2"/>
            <w:tcBorders>
              <w:left w:val="nil"/>
              <w:right w:val="nil"/>
            </w:tcBorders>
          </w:tcPr>
          <w:p w14:paraId="656751B6" w14:textId="745B7737" w:rsidR="00F110CF" w:rsidRPr="009448CD" w:rsidRDefault="004877E6" w:rsidP="003E0AC3">
            <w:pPr>
              <w:rPr>
                <w:rFonts w:ascii="Arial" w:hAnsi="Arial" w:cs="Arial"/>
                <w:lang w:val="en-US"/>
              </w:rPr>
            </w:pPr>
            <w:r w:rsidRPr="009448CD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9448CD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9448CD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3588C797" w14:textId="47A6B585" w:rsidR="00F110CF" w:rsidRPr="000D2200" w:rsidRDefault="00F110CF" w:rsidP="00F110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F110CF" w:rsidRPr="000D2200" w:rsidSect="00F110CF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480BC" w14:textId="77777777" w:rsidR="009B225D" w:rsidRDefault="009B225D" w:rsidP="00F110CF">
      <w:pPr>
        <w:spacing w:after="0" w:line="240" w:lineRule="auto"/>
      </w:pPr>
      <w:r>
        <w:separator/>
      </w:r>
    </w:p>
  </w:endnote>
  <w:endnote w:type="continuationSeparator" w:id="0">
    <w:p w14:paraId="0F98538B" w14:textId="77777777" w:rsidR="009B225D" w:rsidRDefault="009B225D" w:rsidP="00F1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F5E3" w14:textId="77777777" w:rsidR="009B225D" w:rsidRDefault="009B225D" w:rsidP="00F110CF">
      <w:pPr>
        <w:spacing w:after="0" w:line="240" w:lineRule="auto"/>
      </w:pPr>
      <w:r>
        <w:separator/>
      </w:r>
    </w:p>
  </w:footnote>
  <w:footnote w:type="continuationSeparator" w:id="0">
    <w:p w14:paraId="37939CC0" w14:textId="77777777" w:rsidR="009B225D" w:rsidRDefault="009B225D" w:rsidP="00F1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38B8"/>
    <w:multiLevelType w:val="hybridMultilevel"/>
    <w:tmpl w:val="5000A932"/>
    <w:lvl w:ilvl="0" w:tplc="6946FB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2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F"/>
    <w:rsid w:val="000D2200"/>
    <w:rsid w:val="00100565"/>
    <w:rsid w:val="00102BF5"/>
    <w:rsid w:val="00122D17"/>
    <w:rsid w:val="00137F37"/>
    <w:rsid w:val="00152BAF"/>
    <w:rsid w:val="001660BF"/>
    <w:rsid w:val="002F64DF"/>
    <w:rsid w:val="003E0AC3"/>
    <w:rsid w:val="003E41BC"/>
    <w:rsid w:val="0041290F"/>
    <w:rsid w:val="00447AA5"/>
    <w:rsid w:val="004877E6"/>
    <w:rsid w:val="00547FC2"/>
    <w:rsid w:val="00590424"/>
    <w:rsid w:val="00602534"/>
    <w:rsid w:val="00884530"/>
    <w:rsid w:val="008F3181"/>
    <w:rsid w:val="009448CD"/>
    <w:rsid w:val="009B225D"/>
    <w:rsid w:val="009E00C2"/>
    <w:rsid w:val="00A46258"/>
    <w:rsid w:val="00AC6F34"/>
    <w:rsid w:val="00B75BE5"/>
    <w:rsid w:val="00BE5EF7"/>
    <w:rsid w:val="00CE1585"/>
    <w:rsid w:val="00F110CF"/>
    <w:rsid w:val="00FC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1C0"/>
  <w15:chartTrackingRefBased/>
  <w15:docId w15:val="{7103A307-5416-47E7-BE9D-2D7882E4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CF"/>
  </w:style>
  <w:style w:type="paragraph" w:styleId="Ttulo1">
    <w:name w:val="heading 1"/>
    <w:basedOn w:val="Normal"/>
    <w:next w:val="Normal"/>
    <w:link w:val="Ttulo1Char"/>
    <w:uiPriority w:val="9"/>
    <w:qFormat/>
    <w:rsid w:val="00F1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0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1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0CF"/>
  </w:style>
  <w:style w:type="paragraph" w:styleId="Rodap">
    <w:name w:val="footer"/>
    <w:basedOn w:val="Normal"/>
    <w:link w:val="RodapChar"/>
    <w:uiPriority w:val="99"/>
    <w:unhideWhenUsed/>
    <w:rsid w:val="00F11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0CF"/>
  </w:style>
  <w:style w:type="table" w:styleId="Tabelacomgrade">
    <w:name w:val="Table Grid"/>
    <w:basedOn w:val="Tabelanormal"/>
    <w:uiPriority w:val="39"/>
    <w:rsid w:val="00F1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Ribeiro de Menezes</dc:creator>
  <cp:keywords/>
  <dc:description/>
  <cp:lastModifiedBy>Wellington Ribeiro de Menezes</cp:lastModifiedBy>
  <cp:revision>9</cp:revision>
  <dcterms:created xsi:type="dcterms:W3CDTF">2024-06-27T00:54:00Z</dcterms:created>
  <dcterms:modified xsi:type="dcterms:W3CDTF">2024-06-27T01:29:00Z</dcterms:modified>
</cp:coreProperties>
</file>